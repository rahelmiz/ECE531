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5B2F" w14:textId="6B0E0B59" w:rsidR="009B77FB" w:rsidRPr="00050815" w:rsidRDefault="00050815" w:rsidP="00050815">
      <w:pPr>
        <w:pStyle w:val="Title"/>
      </w:pPr>
      <w:r w:rsidRPr="00050815">
        <w:t>ECE  Tricks</w:t>
      </w:r>
    </w:p>
    <w:p w14:paraId="72B2EED1" w14:textId="77777777" w:rsidR="00050815" w:rsidRDefault="00050815" w:rsidP="00050815">
      <w:pPr>
        <w:pStyle w:val="Heading1"/>
      </w:pPr>
      <w:r w:rsidRPr="00050815">
        <w:t>SUBSECTION 1</w:t>
      </w:r>
    </w:p>
    <w:p w14:paraId="5580B279" w14:textId="77777777" w:rsidR="00050815" w:rsidRPr="00050815" w:rsidRDefault="00050815" w:rsidP="00050815">
      <w:pPr>
        <w:pStyle w:val="sub1body"/>
      </w:pPr>
      <w:r w:rsidRPr="00050815">
        <w:t>Subsection body</w:t>
      </w:r>
    </w:p>
    <w:p w14:paraId="454BB12F" w14:textId="77777777" w:rsidR="00050815" w:rsidRPr="00050815" w:rsidRDefault="00050815" w:rsidP="00050815">
      <w:pPr>
        <w:pStyle w:val="Heading2"/>
      </w:pPr>
      <w:r w:rsidRPr="00050815">
        <w:t>Subsection 2</w:t>
      </w:r>
    </w:p>
    <w:p w14:paraId="03D94121" w14:textId="77777777" w:rsidR="00050815" w:rsidRDefault="00050815" w:rsidP="00050815">
      <w:pPr>
        <w:pStyle w:val="Heading3"/>
      </w:pPr>
      <w:r w:rsidRPr="00050815">
        <w:tab/>
        <w:t>Caption</w:t>
      </w:r>
    </w:p>
    <w:p w14:paraId="40A4356D" w14:textId="77777777" w:rsidR="00050815" w:rsidRDefault="00050815" w:rsidP="00050815">
      <w:pPr>
        <w:ind w:left="720"/>
      </w:pPr>
      <w:r>
        <w:t>Subsection2 body</w:t>
      </w:r>
    </w:p>
    <w:p w14:paraId="76A27767" w14:textId="77777777" w:rsidR="00080CD6" w:rsidRPr="00080CD6" w:rsidRDefault="00080CD6" w:rsidP="00080CD6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code</w:t>
      </w:r>
    </w:p>
    <w:sectPr w:rsidR="00080CD6" w:rsidRPr="00080CD6" w:rsidSect="000508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DE"/>
    <w:rsid w:val="00050815"/>
    <w:rsid w:val="000668D6"/>
    <w:rsid w:val="00080CD6"/>
    <w:rsid w:val="00232E19"/>
    <w:rsid w:val="002B73EC"/>
    <w:rsid w:val="002E143F"/>
    <w:rsid w:val="0034564B"/>
    <w:rsid w:val="00534A1B"/>
    <w:rsid w:val="005844DD"/>
    <w:rsid w:val="005C7A22"/>
    <w:rsid w:val="00753EF9"/>
    <w:rsid w:val="0075610A"/>
    <w:rsid w:val="007A4D14"/>
    <w:rsid w:val="0080508E"/>
    <w:rsid w:val="008C73DE"/>
    <w:rsid w:val="008E5640"/>
    <w:rsid w:val="00950E19"/>
    <w:rsid w:val="00961116"/>
    <w:rsid w:val="00F9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5FCB9"/>
  <w15:chartTrackingRefBased/>
  <w15:docId w15:val="{42D08C05-D919-7546-AF8A-0D88E972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815"/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815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815"/>
    <w:pPr>
      <w:ind w:left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815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10A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5081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50815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50815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50815"/>
    <w:rPr>
      <w:b/>
      <w:bCs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050815"/>
    <w:rPr>
      <w:b/>
      <w:bCs/>
      <w:sz w:val="21"/>
      <w:szCs w:val="21"/>
    </w:rPr>
  </w:style>
  <w:style w:type="paragraph" w:customStyle="1" w:styleId="sub1body">
    <w:name w:val="sub1_body"/>
    <w:basedOn w:val="Normal"/>
    <w:qFormat/>
    <w:rsid w:val="00050815"/>
  </w:style>
  <w:style w:type="paragraph" w:customStyle="1" w:styleId="sub2body">
    <w:name w:val="sub2_body"/>
    <w:basedOn w:val="Normal"/>
    <w:qFormat/>
    <w:rsid w:val="00050815"/>
    <w:pPr>
      <w:ind w:left="720"/>
    </w:pPr>
  </w:style>
  <w:style w:type="paragraph" w:customStyle="1" w:styleId="code">
    <w:name w:val="code"/>
    <w:basedOn w:val="Normal"/>
    <w:qFormat/>
    <w:rsid w:val="00080CD6"/>
    <w:rPr>
      <w:rFonts w:ascii="Menlo" w:hAnsi="Menlo" w:cs="Menl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elmizrahi/Library/Group%20Containers/UBF8T346G9.Office/User%20Content.localized/Templates.localized/standard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standard2.dotx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Mizrahi</dc:creator>
  <cp:keywords/>
  <dc:description/>
  <cp:lastModifiedBy>Mizrahi, Rahel - (rmizrahi)</cp:lastModifiedBy>
  <cp:revision>1</cp:revision>
  <dcterms:created xsi:type="dcterms:W3CDTF">2022-03-04T12:24:00Z</dcterms:created>
  <dcterms:modified xsi:type="dcterms:W3CDTF">2022-03-04T12:25:00Z</dcterms:modified>
</cp:coreProperties>
</file>